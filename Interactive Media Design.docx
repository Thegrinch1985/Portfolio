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7C12F" w14:textId="77777777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5EAAF76C" w14:textId="77777777" w:rsidR="00C6554A" w:rsidRDefault="00F316D5" w:rsidP="00C6554A">
      <w:pPr>
        <w:pStyle w:val="Title"/>
      </w:pPr>
      <w:r w:rsidRPr="00F316D5">
        <w:t>Interactive Media Design &amp; Visualization</w:t>
      </w:r>
    </w:p>
    <w:p w14:paraId="5FE2D1C9" w14:textId="77777777" w:rsidR="00C6554A" w:rsidRPr="00D5413C" w:rsidRDefault="00F316D5" w:rsidP="00C6554A">
      <w:pPr>
        <w:pStyle w:val="Subtitle"/>
      </w:pPr>
      <w:r>
        <w:t>Portfolio</w:t>
      </w:r>
    </w:p>
    <w:p w14:paraId="1B96E6E9" w14:textId="77777777" w:rsidR="00C6554A" w:rsidRDefault="00F316D5" w:rsidP="00C6554A">
      <w:pPr>
        <w:pStyle w:val="ContactInfo"/>
      </w:pPr>
      <w:r>
        <w:t>Howie Lynch</w:t>
      </w:r>
      <w:r w:rsidR="00C6554A">
        <w:t xml:space="preserve"> | </w:t>
      </w:r>
      <w:r>
        <w:t>x00125128</w:t>
      </w:r>
      <w:r w:rsidR="00C6554A">
        <w:t xml:space="preserve"> |</w:t>
      </w:r>
      <w:r w:rsidR="00C6554A" w:rsidRPr="00D5413C">
        <w:t xml:space="preserve"> </w:t>
      </w:r>
      <w:r>
        <w:t>10/12/2018</w:t>
      </w:r>
      <w:r w:rsidR="00C6554A">
        <w:br w:type="page"/>
      </w:r>
    </w:p>
    <w:p w14:paraId="072538C9" w14:textId="77777777" w:rsidR="002C74C0" w:rsidRDefault="00F316D5" w:rsidP="00F316D5">
      <w:pPr>
        <w:pStyle w:val="Heading1"/>
      </w:pPr>
      <w:r>
        <w:lastRenderedPageBreak/>
        <w:t>Bootstrap 4 Features Used In creating Portfolio</w:t>
      </w:r>
    </w:p>
    <w:p w14:paraId="3A003D14" w14:textId="77777777" w:rsidR="00F316D5" w:rsidRDefault="00F316D5" w:rsidP="00F316D5"/>
    <w:p w14:paraId="3633FBBD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Jumbotron</w:t>
      </w:r>
    </w:p>
    <w:p w14:paraId="034D427A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tables</w:t>
      </w:r>
    </w:p>
    <w:p w14:paraId="45FBFA5E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Images</w:t>
      </w:r>
    </w:p>
    <w:p w14:paraId="6EC0BCE4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Buttons</w:t>
      </w:r>
    </w:p>
    <w:p w14:paraId="731B7860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Progress bars</w:t>
      </w:r>
    </w:p>
    <w:p w14:paraId="7FE5FD52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Collapse</w:t>
      </w:r>
    </w:p>
    <w:p w14:paraId="35343C22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Navigation</w:t>
      </w:r>
    </w:p>
    <w:p w14:paraId="2FF3BC3E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Navigation Bar</w:t>
      </w:r>
    </w:p>
    <w:p w14:paraId="348972D6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Carousel</w:t>
      </w:r>
    </w:p>
    <w:p w14:paraId="18074D31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Modal</w:t>
      </w:r>
    </w:p>
    <w:p w14:paraId="6B291548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Forms</w:t>
      </w:r>
    </w:p>
    <w:p w14:paraId="22226C1C" w14:textId="77777777" w:rsidR="00F316D5" w:rsidRDefault="00F316D5" w:rsidP="00F316D5">
      <w:pPr>
        <w:pStyle w:val="ListParagraph"/>
        <w:numPr>
          <w:ilvl w:val="0"/>
          <w:numId w:val="16"/>
        </w:numPr>
      </w:pPr>
      <w:r>
        <w:t>BS4 Search bar</w:t>
      </w:r>
    </w:p>
    <w:p w14:paraId="1D9A38E1" w14:textId="77777777" w:rsidR="00F316D5" w:rsidRDefault="00F316D5" w:rsidP="00F316D5">
      <w:pPr>
        <w:ind w:left="360"/>
      </w:pPr>
      <w:r>
        <w:t>JavaScript Features</w:t>
      </w:r>
    </w:p>
    <w:p w14:paraId="4084C6E3" w14:textId="77777777" w:rsidR="00F316D5" w:rsidRDefault="00F316D5" w:rsidP="00F316D5">
      <w:pPr>
        <w:pStyle w:val="ListParagraph"/>
        <w:numPr>
          <w:ilvl w:val="0"/>
          <w:numId w:val="17"/>
        </w:numPr>
      </w:pPr>
      <w:r>
        <w:t xml:space="preserve">Typewriter effect </w:t>
      </w:r>
    </w:p>
    <w:p w14:paraId="40CEC051" w14:textId="77777777" w:rsidR="00F316D5" w:rsidRDefault="00F316D5" w:rsidP="00F316D5">
      <w:pPr>
        <w:pStyle w:val="ListParagraph"/>
        <w:numPr>
          <w:ilvl w:val="0"/>
          <w:numId w:val="17"/>
        </w:numPr>
      </w:pPr>
      <w:r>
        <w:t>Modal</w:t>
      </w:r>
    </w:p>
    <w:p w14:paraId="56B4B2B3" w14:textId="77777777" w:rsidR="00F316D5" w:rsidRDefault="00F316D5" w:rsidP="00F316D5">
      <w:pPr>
        <w:pStyle w:val="ListParagraph"/>
        <w:numPr>
          <w:ilvl w:val="0"/>
          <w:numId w:val="17"/>
        </w:numPr>
      </w:pPr>
      <w:r>
        <w:t>Carousel</w:t>
      </w:r>
    </w:p>
    <w:p w14:paraId="6D385D9C" w14:textId="77777777" w:rsidR="00F316D5" w:rsidRDefault="00F316D5" w:rsidP="00F316D5">
      <w:pPr>
        <w:pStyle w:val="ListParagraph"/>
        <w:numPr>
          <w:ilvl w:val="0"/>
          <w:numId w:val="17"/>
        </w:numPr>
      </w:pPr>
      <w:r>
        <w:t>Progress Bar</w:t>
      </w:r>
    </w:p>
    <w:p w14:paraId="266C08AF" w14:textId="77777777" w:rsidR="00F316D5" w:rsidRDefault="00F316D5" w:rsidP="00F316D5">
      <w:pPr>
        <w:pStyle w:val="ListParagraph"/>
        <w:numPr>
          <w:ilvl w:val="0"/>
          <w:numId w:val="17"/>
        </w:numPr>
      </w:pPr>
      <w:r>
        <w:t>Back to top Button</w:t>
      </w:r>
    </w:p>
    <w:p w14:paraId="1995E157" w14:textId="644023A5" w:rsidR="00F316D5" w:rsidRDefault="00F316D5" w:rsidP="00F316D5">
      <w:r>
        <w:t xml:space="preserve"> Form spree used in form user can fill out form and send email to me. I will receive email, tested and working. </w:t>
      </w:r>
    </w:p>
    <w:p w14:paraId="0BA45E0A" w14:textId="63B69B2E" w:rsidR="0030551A" w:rsidRDefault="0030551A" w:rsidP="00F316D5">
      <w:r>
        <w:t>Hosted on GitHub pages on the following URL</w:t>
      </w:r>
    </w:p>
    <w:p w14:paraId="1E8BFA1B" w14:textId="7B06AA9B" w:rsidR="0030551A" w:rsidRDefault="0030551A" w:rsidP="00F316D5"/>
    <w:p w14:paraId="49CC037B" w14:textId="093A245B" w:rsidR="0030551A" w:rsidRDefault="0030551A" w:rsidP="00F316D5">
      <w:hyperlink r:id="rId7" w:history="1">
        <w:r w:rsidRPr="005307B8">
          <w:rPr>
            <w:rStyle w:val="Hyperlink"/>
          </w:rPr>
          <w:t>https://thegrinch1985.github.io/Portfolio/</w:t>
        </w:r>
      </w:hyperlink>
    </w:p>
    <w:p w14:paraId="190E6283" w14:textId="77777777" w:rsidR="0030551A" w:rsidRDefault="0030551A" w:rsidP="00F316D5">
      <w:bookmarkStart w:id="5" w:name="_GoBack"/>
      <w:bookmarkEnd w:id="5"/>
    </w:p>
    <w:p w14:paraId="25F29030" w14:textId="77777777" w:rsidR="00F316D5" w:rsidRPr="00F316D5" w:rsidRDefault="00F316D5" w:rsidP="00F316D5"/>
    <w:sectPr w:rsidR="00F316D5" w:rsidRPr="00F316D5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F0737" w14:textId="77777777" w:rsidR="00F316D5" w:rsidRDefault="00F316D5" w:rsidP="00C6554A">
      <w:pPr>
        <w:spacing w:before="0" w:after="0" w:line="240" w:lineRule="auto"/>
      </w:pPr>
      <w:r>
        <w:separator/>
      </w:r>
    </w:p>
  </w:endnote>
  <w:endnote w:type="continuationSeparator" w:id="0">
    <w:p w14:paraId="4515685C" w14:textId="77777777" w:rsidR="00F316D5" w:rsidRDefault="00F316D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D2D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8FB6" w14:textId="77777777" w:rsidR="00F316D5" w:rsidRDefault="00F316D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48FE402" w14:textId="77777777" w:rsidR="00F316D5" w:rsidRDefault="00F316D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D2486"/>
    <w:multiLevelType w:val="hybridMultilevel"/>
    <w:tmpl w:val="A2C8729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B85F5B"/>
    <w:multiLevelType w:val="hybridMultilevel"/>
    <w:tmpl w:val="EB00E5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D5"/>
    <w:rsid w:val="002554CD"/>
    <w:rsid w:val="00293B83"/>
    <w:rsid w:val="002B4294"/>
    <w:rsid w:val="0030551A"/>
    <w:rsid w:val="00333D0D"/>
    <w:rsid w:val="004C049F"/>
    <w:rsid w:val="005000E2"/>
    <w:rsid w:val="006A3CE7"/>
    <w:rsid w:val="00C6554A"/>
    <w:rsid w:val="00ED7C44"/>
    <w:rsid w:val="00F3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8B5F40"/>
  <w15:chartTrackingRefBased/>
  <w15:docId w15:val="{86699AC9-5E5F-44A6-BA2F-7A8A7EB2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F316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55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hegrinch1985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450%20i5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Howie Lynch - Project Industry Computing</cp:lastModifiedBy>
  <cp:revision>2</cp:revision>
  <dcterms:created xsi:type="dcterms:W3CDTF">2018-12-10T12:47:00Z</dcterms:created>
  <dcterms:modified xsi:type="dcterms:W3CDTF">2018-12-10T12:58:00Z</dcterms:modified>
</cp:coreProperties>
</file>